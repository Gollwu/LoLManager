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1D7" w:rsidRPr="0024798B" w:rsidRDefault="0024798B">
      <w:pPr>
        <w:rPr>
          <w:rFonts w:ascii="Century Gothic" w:hAnsi="Century Gothic"/>
          <w:noProof/>
          <w:szCs w:val="16"/>
        </w:rPr>
      </w:pPr>
      <w:r w:rsidRPr="0024798B">
        <w:rPr>
          <w:rFonts w:ascii="Century Gothic" w:hAnsi="Century Gothic"/>
          <w:noProof/>
          <w:szCs w:val="16"/>
        </w:rPr>
        <w:t>Nom : LoL Team Manager 2015 ?</w:t>
      </w:r>
    </w:p>
    <w:p w:rsidR="0024798B" w:rsidRPr="0024798B" w:rsidRDefault="0024798B">
      <w:pPr>
        <w:rPr>
          <w:rFonts w:ascii="Century Gothic" w:hAnsi="Century Gothic"/>
          <w:noProof/>
          <w:szCs w:val="16"/>
        </w:rPr>
      </w:pPr>
      <w:r w:rsidRPr="0024798B">
        <w:rPr>
          <w:rFonts w:ascii="Century Gothic" w:hAnsi="Century Gothic"/>
          <w:noProof/>
          <w:szCs w:val="16"/>
        </w:rPr>
        <w:t>Plateforme : NO IDEA</w:t>
      </w:r>
    </w:p>
    <w:p w:rsidR="0024798B" w:rsidRDefault="007E2157" w:rsidP="007E2157">
      <w:pPr>
        <w:pStyle w:val="Titre1"/>
        <w:rPr>
          <w:noProof/>
        </w:rPr>
      </w:pPr>
      <w:r>
        <w:rPr>
          <w:noProof/>
        </w:rPr>
        <w:t>Champions</w:t>
      </w:r>
    </w:p>
    <w:p w:rsidR="0024798B" w:rsidRDefault="00AC3B1C">
      <w:pPr>
        <w:rPr>
          <w:rFonts w:ascii="Century Gothic" w:hAnsi="Century Gothic"/>
          <w:noProof/>
          <w:szCs w:val="16"/>
        </w:rPr>
      </w:pPr>
      <w:r>
        <w:rPr>
          <w:rFonts w:ascii="Century Gothic" w:hAnsi="Century Gothic"/>
          <w:noProof/>
          <w:szCs w:val="16"/>
        </w:rPr>
        <w:t xml:space="preserve"> 7</w:t>
      </w:r>
      <w:r w:rsidR="0024798B">
        <w:rPr>
          <w:rFonts w:ascii="Century Gothic" w:hAnsi="Century Gothic"/>
          <w:noProof/>
          <w:szCs w:val="16"/>
        </w:rPr>
        <w:t xml:space="preserve"> “types” de champion </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Ad Carry</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Tank</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Tank AD</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Tank AP</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Mage</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Assassin AD</w:t>
      </w:r>
    </w:p>
    <w:p w:rsidR="00AC3B1C" w:rsidRDefault="00AC3B1C" w:rsidP="00AC3B1C">
      <w:pPr>
        <w:pStyle w:val="Paragraphedeliste"/>
        <w:numPr>
          <w:ilvl w:val="0"/>
          <w:numId w:val="4"/>
        </w:numPr>
        <w:rPr>
          <w:rFonts w:ascii="Century Gothic" w:hAnsi="Century Gothic"/>
          <w:noProof/>
          <w:szCs w:val="16"/>
        </w:rPr>
      </w:pPr>
      <w:r>
        <w:rPr>
          <w:rFonts w:ascii="Century Gothic" w:hAnsi="Century Gothic"/>
          <w:noProof/>
          <w:szCs w:val="16"/>
        </w:rPr>
        <w:t>Support</w:t>
      </w:r>
    </w:p>
    <w:p w:rsidR="00AC3B1C" w:rsidRDefault="00AC3B1C" w:rsidP="00AC3B1C">
      <w:pPr>
        <w:rPr>
          <w:rFonts w:ascii="Century Gothic" w:hAnsi="Century Gothic"/>
          <w:noProof/>
          <w:szCs w:val="16"/>
        </w:rPr>
      </w:pPr>
    </w:p>
    <w:p w:rsidR="00AC3B1C" w:rsidRDefault="00AC3B1C" w:rsidP="00AC3B1C">
      <w:pPr>
        <w:rPr>
          <w:rFonts w:ascii="Century Gothic" w:hAnsi="Century Gothic"/>
          <w:noProof/>
          <w:szCs w:val="16"/>
          <w:lang w:val="fr-FR"/>
        </w:rPr>
      </w:pPr>
      <w:r w:rsidRPr="00AC3B1C">
        <w:rPr>
          <w:rFonts w:ascii="Century Gothic" w:hAnsi="Century Gothic"/>
          <w:noProof/>
          <w:szCs w:val="16"/>
          <w:lang w:val="fr-FR"/>
        </w:rPr>
        <w:t>Base de données de champions avec leur p</w:t>
      </w:r>
      <w:r>
        <w:rPr>
          <w:rFonts w:ascii="Century Gothic" w:hAnsi="Century Gothic"/>
          <w:noProof/>
          <w:szCs w:val="16"/>
          <w:lang w:val="fr-FR"/>
        </w:rPr>
        <w:t>uissance dans chacun des roles (permet de laisser jouer quelqu’un un ADC Maokai en bot à sa team)</w:t>
      </w:r>
    </w:p>
    <w:p w:rsidR="007E2157" w:rsidRDefault="007E2157" w:rsidP="00AC3B1C">
      <w:pPr>
        <w:rPr>
          <w:rFonts w:ascii="Century Gothic" w:hAnsi="Century Gothic"/>
          <w:noProof/>
          <w:szCs w:val="16"/>
          <w:lang w:val="fr-FR"/>
        </w:rPr>
      </w:pPr>
    </w:p>
    <w:p w:rsidR="007E2157" w:rsidRPr="00AC3B1C" w:rsidRDefault="007E2157" w:rsidP="00AC3B1C">
      <w:pPr>
        <w:rPr>
          <w:rFonts w:ascii="Century Gothic" w:hAnsi="Century Gothic"/>
          <w:noProof/>
          <w:szCs w:val="16"/>
          <w:lang w:val="fr-FR"/>
        </w:rPr>
      </w:pPr>
      <w:r>
        <w:rPr>
          <w:rFonts w:ascii="Century Gothic" w:hAnsi="Century Gothic"/>
          <w:noProof/>
          <w:szCs w:val="16"/>
          <w:lang w:val="fr-FR"/>
        </w:rPr>
        <w:t>Chaque champion a un move spécial qui se déclenche en fonction de la situation, des stats du joueur (stat outplay ?) et de sa  connaissance du champion. Par exemple une janna qui fait une désengage parfaite</w:t>
      </w:r>
    </w:p>
    <w:p w:rsidR="007E2157" w:rsidRPr="007E2157" w:rsidRDefault="007E2157" w:rsidP="007E2157">
      <w:pPr>
        <w:pStyle w:val="Titre1"/>
        <w:rPr>
          <w:noProof/>
          <w:lang w:val="fr-FR"/>
        </w:rPr>
      </w:pPr>
      <w:r>
        <w:rPr>
          <w:noProof/>
          <w:lang w:val="fr-FR"/>
        </w:rPr>
        <w:t>Joueurs</w:t>
      </w:r>
    </w:p>
    <w:p w:rsidR="0024798B" w:rsidRPr="0024798B" w:rsidRDefault="0024798B">
      <w:pPr>
        <w:rPr>
          <w:rFonts w:ascii="Century Gothic" w:hAnsi="Century Gothic"/>
          <w:noProof/>
          <w:szCs w:val="16"/>
          <w:lang w:val="fr-FR"/>
        </w:rPr>
      </w:pPr>
      <w:r w:rsidRPr="0024798B">
        <w:rPr>
          <w:rFonts w:ascii="Century Gothic" w:hAnsi="Century Gothic"/>
          <w:noProof/>
          <w:szCs w:val="16"/>
          <w:lang w:val="fr-FR"/>
        </w:rPr>
        <w:t>Stats générales puis par poste</w:t>
      </w:r>
    </w:p>
    <w:p w:rsidR="0024798B" w:rsidRDefault="0024798B">
      <w:pPr>
        <w:rPr>
          <w:rFonts w:ascii="Century Gothic" w:hAnsi="Century Gothic"/>
          <w:noProof/>
          <w:szCs w:val="16"/>
          <w:lang w:val="fr-FR"/>
        </w:rPr>
      </w:pPr>
      <w:r>
        <w:rPr>
          <w:rFonts w:ascii="Century Gothic" w:hAnsi="Century Gothic"/>
          <w:noProof/>
          <w:szCs w:val="16"/>
          <w:lang w:val="fr-FR"/>
        </w:rPr>
        <w:t>Général :</w:t>
      </w:r>
    </w:p>
    <w:p w:rsidR="0024798B" w:rsidRDefault="0024798B" w:rsidP="0024798B">
      <w:pPr>
        <w:pStyle w:val="Paragraphedeliste"/>
        <w:numPr>
          <w:ilvl w:val="0"/>
          <w:numId w:val="3"/>
        </w:numPr>
        <w:rPr>
          <w:noProof/>
          <w:lang w:val="fr-FR"/>
        </w:rPr>
      </w:pPr>
      <w:r>
        <w:rPr>
          <w:noProof/>
          <w:lang w:val="fr-FR"/>
        </w:rPr>
        <w:t>Warding</w:t>
      </w:r>
    </w:p>
    <w:p w:rsidR="0024798B" w:rsidRDefault="0024798B" w:rsidP="0024798B">
      <w:pPr>
        <w:pStyle w:val="Paragraphedeliste"/>
        <w:numPr>
          <w:ilvl w:val="0"/>
          <w:numId w:val="3"/>
        </w:numPr>
        <w:rPr>
          <w:noProof/>
          <w:lang w:val="fr-FR"/>
        </w:rPr>
      </w:pPr>
      <w:r>
        <w:rPr>
          <w:noProof/>
          <w:lang w:val="fr-FR"/>
        </w:rPr>
        <w:t>Communauté</w:t>
      </w:r>
    </w:p>
    <w:p w:rsidR="0024798B" w:rsidRDefault="0024798B" w:rsidP="0024798B">
      <w:pPr>
        <w:pStyle w:val="Paragraphedeliste"/>
        <w:numPr>
          <w:ilvl w:val="0"/>
          <w:numId w:val="3"/>
        </w:numPr>
        <w:rPr>
          <w:noProof/>
          <w:lang w:val="fr-FR"/>
        </w:rPr>
      </w:pPr>
      <w:r>
        <w:rPr>
          <w:noProof/>
          <w:lang w:val="fr-FR"/>
        </w:rPr>
        <w:t>Attitude</w:t>
      </w:r>
    </w:p>
    <w:p w:rsidR="007E2157" w:rsidRDefault="007E2157" w:rsidP="0024798B">
      <w:pPr>
        <w:pStyle w:val="Paragraphedeliste"/>
        <w:numPr>
          <w:ilvl w:val="0"/>
          <w:numId w:val="3"/>
        </w:numPr>
        <w:rPr>
          <w:noProof/>
          <w:lang w:val="fr-FR"/>
        </w:rPr>
      </w:pPr>
      <w:r>
        <w:rPr>
          <w:noProof/>
          <w:lang w:val="fr-FR"/>
        </w:rPr>
        <w:t>Charisme</w:t>
      </w:r>
    </w:p>
    <w:p w:rsidR="00AC3B1C" w:rsidRDefault="00AC3B1C" w:rsidP="0024798B">
      <w:pPr>
        <w:pStyle w:val="Paragraphedeliste"/>
        <w:numPr>
          <w:ilvl w:val="0"/>
          <w:numId w:val="3"/>
        </w:numPr>
        <w:rPr>
          <w:noProof/>
          <w:lang w:val="fr-FR"/>
        </w:rPr>
      </w:pPr>
      <w:r>
        <w:rPr>
          <w:noProof/>
          <w:lang w:val="fr-FR"/>
        </w:rPr>
        <w:t>Adaptabilité à la méta</w:t>
      </w:r>
    </w:p>
    <w:p w:rsidR="00AC6427" w:rsidRDefault="00AC6427" w:rsidP="0024798B">
      <w:pPr>
        <w:pStyle w:val="Paragraphedeliste"/>
        <w:numPr>
          <w:ilvl w:val="0"/>
          <w:numId w:val="3"/>
        </w:numPr>
        <w:rPr>
          <w:noProof/>
          <w:lang w:val="fr-FR"/>
        </w:rPr>
      </w:pPr>
      <w:r>
        <w:rPr>
          <w:noProof/>
          <w:lang w:val="fr-FR"/>
        </w:rPr>
        <w:t>Excentricité</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Ad Carry</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Tank</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Tank AD</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Tank AP</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Mage</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Assassin AD</w:t>
      </w:r>
    </w:p>
    <w:p w:rsidR="00AC3B1C" w:rsidRDefault="00AC3B1C" w:rsidP="00AC3B1C">
      <w:pPr>
        <w:pStyle w:val="Paragraphedeliste"/>
        <w:numPr>
          <w:ilvl w:val="0"/>
          <w:numId w:val="3"/>
        </w:numPr>
        <w:rPr>
          <w:rFonts w:ascii="Century Gothic" w:hAnsi="Century Gothic"/>
          <w:noProof/>
          <w:szCs w:val="16"/>
        </w:rPr>
      </w:pPr>
      <w:r>
        <w:rPr>
          <w:rFonts w:ascii="Century Gothic" w:hAnsi="Century Gothic"/>
          <w:noProof/>
          <w:szCs w:val="16"/>
        </w:rPr>
        <w:t>Joue Support</w:t>
      </w:r>
    </w:p>
    <w:p w:rsidR="0024798B" w:rsidRDefault="0024798B" w:rsidP="00AC3B1C">
      <w:pPr>
        <w:pStyle w:val="Paragraphedeliste"/>
        <w:rPr>
          <w:noProof/>
          <w:lang w:val="fr-FR"/>
        </w:rPr>
      </w:pPr>
    </w:p>
    <w:p w:rsidR="0024798B" w:rsidRDefault="0024798B" w:rsidP="0024798B">
      <w:pPr>
        <w:rPr>
          <w:noProof/>
          <w:lang w:val="fr-FR"/>
        </w:rPr>
      </w:pPr>
      <w:r>
        <w:rPr>
          <w:noProof/>
          <w:lang w:val="fr-FR"/>
        </w:rPr>
        <w:t>Toplaner :</w:t>
      </w:r>
    </w:p>
    <w:p w:rsidR="0024798B" w:rsidRDefault="0024798B" w:rsidP="0024798B">
      <w:pPr>
        <w:pStyle w:val="Paragraphedeliste"/>
        <w:numPr>
          <w:ilvl w:val="0"/>
          <w:numId w:val="3"/>
        </w:numPr>
        <w:rPr>
          <w:noProof/>
          <w:lang w:val="fr-FR"/>
        </w:rPr>
      </w:pPr>
      <w:r>
        <w:rPr>
          <w:noProof/>
          <w:lang w:val="fr-FR"/>
        </w:rPr>
        <w:t>Laning</w:t>
      </w:r>
    </w:p>
    <w:p w:rsidR="007D7D20" w:rsidRDefault="007D7D20" w:rsidP="007D7D20">
      <w:pPr>
        <w:pStyle w:val="Paragraphedeliste"/>
        <w:numPr>
          <w:ilvl w:val="0"/>
          <w:numId w:val="3"/>
        </w:numPr>
        <w:rPr>
          <w:noProof/>
          <w:lang w:val="fr-FR"/>
        </w:rPr>
      </w:pPr>
      <w:r>
        <w:rPr>
          <w:noProof/>
          <w:lang w:val="fr-FR"/>
        </w:rPr>
        <w:t>Farming</w:t>
      </w:r>
    </w:p>
    <w:p w:rsidR="0024798B" w:rsidRDefault="0024798B" w:rsidP="0024798B">
      <w:pPr>
        <w:pStyle w:val="Paragraphedeliste"/>
        <w:numPr>
          <w:ilvl w:val="0"/>
          <w:numId w:val="3"/>
        </w:numPr>
        <w:rPr>
          <w:noProof/>
          <w:lang w:val="fr-FR"/>
        </w:rPr>
      </w:pPr>
      <w:r>
        <w:rPr>
          <w:noProof/>
          <w:lang w:val="fr-FR"/>
        </w:rPr>
        <w:t>OutPlay Potential</w:t>
      </w:r>
    </w:p>
    <w:p w:rsidR="00AC3B1C" w:rsidRDefault="00AC3B1C" w:rsidP="00AC3B1C">
      <w:pPr>
        <w:rPr>
          <w:noProof/>
          <w:lang w:val="fr-FR"/>
        </w:rPr>
      </w:pPr>
      <w:r>
        <w:rPr>
          <w:noProof/>
          <w:lang w:val="fr-FR"/>
        </w:rPr>
        <w:t>Jungler :</w:t>
      </w:r>
    </w:p>
    <w:p w:rsidR="00AC3B1C" w:rsidRDefault="00AC3B1C" w:rsidP="00AC3B1C">
      <w:pPr>
        <w:pStyle w:val="Paragraphedeliste"/>
        <w:numPr>
          <w:ilvl w:val="0"/>
          <w:numId w:val="5"/>
        </w:numPr>
        <w:rPr>
          <w:noProof/>
          <w:lang w:val="fr-FR"/>
        </w:rPr>
      </w:pPr>
      <w:r>
        <w:rPr>
          <w:noProof/>
          <w:lang w:val="fr-FR"/>
        </w:rPr>
        <w:lastRenderedPageBreak/>
        <w:t>Ganking</w:t>
      </w:r>
    </w:p>
    <w:p w:rsidR="00AC3B1C" w:rsidRDefault="00AC3B1C" w:rsidP="00AC3B1C">
      <w:pPr>
        <w:pStyle w:val="Paragraphedeliste"/>
        <w:numPr>
          <w:ilvl w:val="0"/>
          <w:numId w:val="5"/>
        </w:numPr>
        <w:rPr>
          <w:noProof/>
          <w:lang w:val="fr-FR"/>
        </w:rPr>
      </w:pPr>
      <w:r>
        <w:rPr>
          <w:noProof/>
          <w:lang w:val="fr-FR"/>
        </w:rPr>
        <w:t>Pressuring</w:t>
      </w:r>
    </w:p>
    <w:p w:rsidR="00AC3B1C" w:rsidRDefault="00AC3B1C" w:rsidP="00AC3B1C">
      <w:pPr>
        <w:pStyle w:val="Paragraphedeliste"/>
        <w:numPr>
          <w:ilvl w:val="0"/>
          <w:numId w:val="5"/>
        </w:numPr>
        <w:rPr>
          <w:noProof/>
          <w:lang w:val="fr-FR"/>
        </w:rPr>
      </w:pPr>
      <w:r>
        <w:rPr>
          <w:noProof/>
          <w:lang w:val="fr-FR"/>
        </w:rPr>
        <w:t>Smiting</w:t>
      </w:r>
    </w:p>
    <w:p w:rsidR="00C63B0B" w:rsidRPr="00AC3B1C" w:rsidRDefault="00C63B0B" w:rsidP="00AC3B1C">
      <w:pPr>
        <w:pStyle w:val="Paragraphedeliste"/>
        <w:numPr>
          <w:ilvl w:val="0"/>
          <w:numId w:val="5"/>
        </w:numPr>
        <w:rPr>
          <w:noProof/>
          <w:lang w:val="fr-FR"/>
        </w:rPr>
      </w:pPr>
      <w:r>
        <w:rPr>
          <w:noProof/>
          <w:lang w:val="fr-FR"/>
        </w:rPr>
        <w:t>Clearing</w:t>
      </w:r>
    </w:p>
    <w:p w:rsidR="0024798B" w:rsidRDefault="0024798B" w:rsidP="0024798B">
      <w:pPr>
        <w:rPr>
          <w:noProof/>
          <w:lang w:val="fr-FR"/>
        </w:rPr>
      </w:pPr>
      <w:r>
        <w:rPr>
          <w:noProof/>
          <w:lang w:val="fr-FR"/>
        </w:rPr>
        <w:t>Midlaner :</w:t>
      </w:r>
    </w:p>
    <w:p w:rsidR="0024798B" w:rsidRDefault="0024798B" w:rsidP="0024798B">
      <w:pPr>
        <w:pStyle w:val="Paragraphedeliste"/>
        <w:numPr>
          <w:ilvl w:val="0"/>
          <w:numId w:val="3"/>
        </w:numPr>
        <w:rPr>
          <w:noProof/>
          <w:lang w:val="fr-FR"/>
        </w:rPr>
      </w:pPr>
      <w:r>
        <w:rPr>
          <w:noProof/>
          <w:lang w:val="fr-FR"/>
        </w:rPr>
        <w:t>Laning</w:t>
      </w:r>
    </w:p>
    <w:p w:rsidR="007D7D20" w:rsidRDefault="007D7D20" w:rsidP="007D7D20">
      <w:pPr>
        <w:pStyle w:val="Paragraphedeliste"/>
        <w:numPr>
          <w:ilvl w:val="0"/>
          <w:numId w:val="3"/>
        </w:numPr>
        <w:rPr>
          <w:noProof/>
          <w:lang w:val="fr-FR"/>
        </w:rPr>
      </w:pPr>
      <w:r>
        <w:rPr>
          <w:noProof/>
          <w:lang w:val="fr-FR"/>
        </w:rPr>
        <w:t>Farming</w:t>
      </w:r>
    </w:p>
    <w:p w:rsidR="0024798B" w:rsidRPr="0024798B" w:rsidRDefault="0024798B" w:rsidP="0024798B">
      <w:pPr>
        <w:pStyle w:val="Paragraphedeliste"/>
        <w:numPr>
          <w:ilvl w:val="0"/>
          <w:numId w:val="3"/>
        </w:numPr>
        <w:rPr>
          <w:noProof/>
          <w:lang w:val="fr-FR"/>
        </w:rPr>
      </w:pPr>
      <w:r>
        <w:rPr>
          <w:noProof/>
          <w:lang w:val="fr-FR"/>
        </w:rPr>
        <w:t>OutPlay Potential</w:t>
      </w:r>
    </w:p>
    <w:p w:rsidR="0024798B" w:rsidRDefault="0024798B" w:rsidP="0024798B">
      <w:pPr>
        <w:rPr>
          <w:noProof/>
          <w:lang w:val="fr-FR"/>
        </w:rPr>
      </w:pPr>
      <w:r>
        <w:rPr>
          <w:noProof/>
          <w:lang w:val="fr-FR"/>
        </w:rPr>
        <w:t>ADC :</w:t>
      </w:r>
    </w:p>
    <w:p w:rsidR="0024798B" w:rsidRDefault="0024798B" w:rsidP="0024798B">
      <w:pPr>
        <w:pStyle w:val="Paragraphedeliste"/>
        <w:numPr>
          <w:ilvl w:val="0"/>
          <w:numId w:val="3"/>
        </w:numPr>
        <w:rPr>
          <w:noProof/>
          <w:lang w:val="fr-FR"/>
        </w:rPr>
      </w:pPr>
      <w:r>
        <w:rPr>
          <w:noProof/>
          <w:lang w:val="fr-FR"/>
        </w:rPr>
        <w:t>Laning</w:t>
      </w:r>
    </w:p>
    <w:p w:rsidR="00C63B0B" w:rsidRPr="00C63B0B" w:rsidRDefault="00C63B0B" w:rsidP="00042A2A">
      <w:pPr>
        <w:pStyle w:val="Paragraphedeliste"/>
        <w:numPr>
          <w:ilvl w:val="0"/>
          <w:numId w:val="3"/>
        </w:numPr>
        <w:rPr>
          <w:noProof/>
          <w:lang w:val="fr-FR"/>
        </w:rPr>
      </w:pPr>
      <w:r w:rsidRPr="00C63B0B">
        <w:rPr>
          <w:noProof/>
          <w:lang w:val="fr-FR"/>
        </w:rPr>
        <w:t>Farming</w:t>
      </w:r>
    </w:p>
    <w:p w:rsidR="0024798B" w:rsidRPr="0024798B" w:rsidRDefault="0024798B" w:rsidP="0024798B">
      <w:pPr>
        <w:pStyle w:val="Paragraphedeliste"/>
        <w:numPr>
          <w:ilvl w:val="0"/>
          <w:numId w:val="3"/>
        </w:numPr>
        <w:rPr>
          <w:noProof/>
          <w:lang w:val="fr-FR"/>
        </w:rPr>
      </w:pPr>
      <w:r>
        <w:rPr>
          <w:noProof/>
          <w:lang w:val="fr-FR"/>
        </w:rPr>
        <w:t>OutPlay Potential</w:t>
      </w:r>
    </w:p>
    <w:p w:rsidR="0024798B" w:rsidRDefault="0024798B" w:rsidP="0024798B">
      <w:pPr>
        <w:rPr>
          <w:noProof/>
          <w:lang w:val="fr-FR"/>
        </w:rPr>
      </w:pPr>
      <w:r>
        <w:rPr>
          <w:noProof/>
          <w:lang w:val="fr-FR"/>
        </w:rPr>
        <w:t>Support :</w:t>
      </w:r>
    </w:p>
    <w:p w:rsidR="0024798B" w:rsidRDefault="0024798B" w:rsidP="0024798B">
      <w:pPr>
        <w:pStyle w:val="Paragraphedeliste"/>
        <w:numPr>
          <w:ilvl w:val="0"/>
          <w:numId w:val="3"/>
        </w:numPr>
        <w:rPr>
          <w:noProof/>
          <w:lang w:val="fr-FR"/>
        </w:rPr>
      </w:pPr>
      <w:r>
        <w:rPr>
          <w:noProof/>
          <w:lang w:val="fr-FR"/>
        </w:rPr>
        <w:t>Laning</w:t>
      </w:r>
    </w:p>
    <w:p w:rsidR="0024798B" w:rsidRPr="0024798B" w:rsidRDefault="0024798B" w:rsidP="0024798B">
      <w:pPr>
        <w:pStyle w:val="Paragraphedeliste"/>
        <w:numPr>
          <w:ilvl w:val="0"/>
          <w:numId w:val="3"/>
        </w:numPr>
        <w:rPr>
          <w:noProof/>
          <w:lang w:val="fr-FR"/>
        </w:rPr>
      </w:pPr>
      <w:r>
        <w:rPr>
          <w:noProof/>
          <w:lang w:val="fr-FR"/>
        </w:rPr>
        <w:t>OutPlay Potential</w:t>
      </w:r>
    </w:p>
    <w:p w:rsidR="0024798B" w:rsidRPr="0024798B" w:rsidRDefault="0024798B" w:rsidP="0024798B">
      <w:pPr>
        <w:rPr>
          <w:noProof/>
          <w:lang w:val="fr-FR"/>
        </w:rPr>
      </w:pPr>
    </w:p>
    <w:p w:rsidR="0024798B" w:rsidRDefault="007E2157">
      <w:pPr>
        <w:rPr>
          <w:noProof/>
          <w:lang w:val="fr-FR"/>
        </w:rPr>
      </w:pPr>
      <w:r>
        <w:rPr>
          <w:noProof/>
          <w:lang w:val="fr-FR"/>
        </w:rPr>
        <w:t>Ensuite chaque joueur a également un % de maîtrise de chaque champion qui évolue avec le temps si il joue le champion ou pas.</w:t>
      </w:r>
    </w:p>
    <w:p w:rsidR="007E2157" w:rsidRDefault="007E2157">
      <w:pPr>
        <w:rPr>
          <w:noProof/>
          <w:lang w:val="fr-FR"/>
        </w:rPr>
      </w:pPr>
      <w:r>
        <w:rPr>
          <w:noProof/>
          <w:lang w:val="fr-FR"/>
        </w:rPr>
        <w:t>L’équipe a ensuite des stats en fonction de ses joueurs :</w:t>
      </w:r>
    </w:p>
    <w:p w:rsidR="007E2157" w:rsidRDefault="007E2157" w:rsidP="007E2157">
      <w:pPr>
        <w:pStyle w:val="Paragraphedeliste"/>
        <w:numPr>
          <w:ilvl w:val="0"/>
          <w:numId w:val="6"/>
        </w:numPr>
        <w:rPr>
          <w:noProof/>
          <w:lang w:val="fr-FR"/>
        </w:rPr>
      </w:pPr>
      <w:r>
        <w:rPr>
          <w:noProof/>
          <w:lang w:val="fr-FR"/>
        </w:rPr>
        <w:t>Synergie</w:t>
      </w:r>
    </w:p>
    <w:p w:rsidR="007E2157" w:rsidRDefault="007E2157" w:rsidP="007E2157">
      <w:pPr>
        <w:pStyle w:val="Paragraphedeliste"/>
        <w:numPr>
          <w:ilvl w:val="0"/>
          <w:numId w:val="6"/>
        </w:numPr>
        <w:rPr>
          <w:noProof/>
          <w:lang w:val="fr-FR"/>
        </w:rPr>
      </w:pPr>
      <w:r>
        <w:rPr>
          <w:noProof/>
          <w:lang w:val="fr-FR"/>
        </w:rPr>
        <w:t>Split Pushing</w:t>
      </w:r>
    </w:p>
    <w:p w:rsidR="007E2157" w:rsidRDefault="007E2157" w:rsidP="007E2157">
      <w:pPr>
        <w:pStyle w:val="Paragraphedeliste"/>
        <w:numPr>
          <w:ilvl w:val="0"/>
          <w:numId w:val="6"/>
        </w:numPr>
        <w:rPr>
          <w:noProof/>
          <w:lang w:val="fr-FR"/>
        </w:rPr>
      </w:pPr>
      <w:r>
        <w:rPr>
          <w:noProof/>
          <w:lang w:val="fr-FR"/>
        </w:rPr>
        <w:t>Team Fighting</w:t>
      </w:r>
    </w:p>
    <w:p w:rsidR="007E2157" w:rsidRDefault="007E2157" w:rsidP="007E2157">
      <w:pPr>
        <w:pStyle w:val="Paragraphedeliste"/>
        <w:numPr>
          <w:ilvl w:val="0"/>
          <w:numId w:val="6"/>
        </w:numPr>
        <w:rPr>
          <w:noProof/>
          <w:lang w:val="fr-FR"/>
        </w:rPr>
      </w:pPr>
      <w:r>
        <w:rPr>
          <w:noProof/>
          <w:lang w:val="fr-FR"/>
        </w:rPr>
        <w:t>Contrôle d’objectifs</w:t>
      </w:r>
    </w:p>
    <w:p w:rsidR="007E2157" w:rsidRDefault="007E2157" w:rsidP="007E2157">
      <w:pPr>
        <w:pStyle w:val="Paragraphedeliste"/>
        <w:numPr>
          <w:ilvl w:val="0"/>
          <w:numId w:val="6"/>
        </w:numPr>
        <w:rPr>
          <w:noProof/>
          <w:lang w:val="fr-FR"/>
        </w:rPr>
      </w:pPr>
      <w:r>
        <w:rPr>
          <w:noProof/>
          <w:lang w:val="fr-FR"/>
        </w:rPr>
        <w:t>Poke</w:t>
      </w:r>
    </w:p>
    <w:p w:rsidR="00A6208B" w:rsidRPr="007E2157" w:rsidRDefault="00A6208B" w:rsidP="007E2157">
      <w:pPr>
        <w:pStyle w:val="Paragraphedeliste"/>
        <w:numPr>
          <w:ilvl w:val="0"/>
          <w:numId w:val="6"/>
        </w:numPr>
        <w:rPr>
          <w:noProof/>
          <w:lang w:val="fr-FR"/>
        </w:rPr>
      </w:pPr>
      <w:r>
        <w:rPr>
          <w:noProof/>
          <w:lang w:val="fr-FR"/>
        </w:rPr>
        <w:t>Closing games</w:t>
      </w:r>
      <w:bookmarkStart w:id="0" w:name="_GoBack"/>
      <w:bookmarkEnd w:id="0"/>
    </w:p>
    <w:p w:rsidR="007E2157" w:rsidRDefault="007E2157" w:rsidP="007E2157">
      <w:pPr>
        <w:pStyle w:val="Titre1"/>
        <w:rPr>
          <w:noProof/>
          <w:lang w:val="fr-FR"/>
        </w:rPr>
      </w:pPr>
      <w:r>
        <w:rPr>
          <w:noProof/>
          <w:lang w:val="fr-FR"/>
        </w:rPr>
        <w:t>Entraînements</w:t>
      </w:r>
    </w:p>
    <w:p w:rsidR="007E2157" w:rsidRPr="007E2157" w:rsidRDefault="007E2157" w:rsidP="007E2157">
      <w:pPr>
        <w:rPr>
          <w:lang w:val="fr-FR"/>
        </w:rPr>
      </w:pPr>
      <w:r>
        <w:rPr>
          <w:lang w:val="fr-FR"/>
        </w:rPr>
        <w:t>Chaque jour possibilité de choisir ce sur quoi le joueur s’entraîne (SoloQ avec 3 champions ou SoloQ sur le warding ou soloQ sur le laning ?). On peut également organiser des scrims qui prennent la journée à tous les joueurs et vont monter des stats de la team.</w:t>
      </w:r>
      <w:r w:rsidR="00EF7BC3">
        <w:rPr>
          <w:lang w:val="fr-FR"/>
        </w:rPr>
        <w:t xml:space="preserve"> Si des stats ou champions ne sont pas entrainées régulièrement </w:t>
      </w:r>
      <w:r w:rsidR="007D7D20">
        <w:rPr>
          <w:lang w:val="fr-FR"/>
        </w:rPr>
        <w:t>ils descendent en valeur.</w:t>
      </w:r>
    </w:p>
    <w:p w:rsidR="007E2157" w:rsidRDefault="007E2157" w:rsidP="007E2157">
      <w:pPr>
        <w:pStyle w:val="Titre1"/>
        <w:rPr>
          <w:noProof/>
          <w:lang w:val="fr-FR"/>
        </w:rPr>
      </w:pPr>
      <w:r w:rsidRPr="007E2157">
        <w:rPr>
          <w:noProof/>
          <w:lang w:val="fr-FR"/>
        </w:rPr>
        <w:t>Evolution de la méta et patchs</w:t>
      </w:r>
    </w:p>
    <w:p w:rsidR="007E2157" w:rsidRDefault="007E2157" w:rsidP="007E2157">
      <w:pPr>
        <w:rPr>
          <w:lang w:val="fr-FR"/>
        </w:rPr>
      </w:pPr>
    </w:p>
    <w:p w:rsidR="007D7D20" w:rsidRDefault="007D7D20" w:rsidP="007E2157">
      <w:pPr>
        <w:rPr>
          <w:lang w:val="fr-FR"/>
        </w:rPr>
      </w:pPr>
      <w:r>
        <w:rPr>
          <w:lang w:val="fr-FR"/>
        </w:rPr>
        <w:t>Pour l’instant juste des nerfs et buffs de champion dans certains types (genre nerf Maokai top mais ça buffe maokai AP en même temps) en fonction de si ils sont joués ou pas ? Plus des buffs/nerfs random ?</w:t>
      </w:r>
    </w:p>
    <w:p w:rsidR="007E2157" w:rsidRDefault="007E2157" w:rsidP="007E2157">
      <w:pPr>
        <w:pStyle w:val="Titre1"/>
        <w:rPr>
          <w:noProof/>
          <w:lang w:val="fr-FR"/>
        </w:rPr>
      </w:pPr>
      <w:r w:rsidRPr="007E2157">
        <w:rPr>
          <w:noProof/>
          <w:lang w:val="fr-FR"/>
        </w:rPr>
        <w:lastRenderedPageBreak/>
        <w:t>Communauté</w:t>
      </w:r>
    </w:p>
    <w:p w:rsidR="007D7D20" w:rsidRPr="007D7D20" w:rsidRDefault="007D7D20" w:rsidP="007D7D20">
      <w:pPr>
        <w:rPr>
          <w:lang w:val="fr-FR"/>
        </w:rPr>
      </w:pPr>
      <w:r>
        <w:rPr>
          <w:lang w:val="fr-FR"/>
        </w:rPr>
        <w:t xml:space="preserve">En fonction des plays en game, de l’attitude des joueurs etc… Des petits events poppent du genre (Gros play by OverPlow +2 Communauté ou Néné tweete que la communauté est trash -2 communauté). Utilité de la poularité ? Système d’argent que l’on gagne plus si le mec est connu paske stream ? </w:t>
      </w:r>
    </w:p>
    <w:p w:rsidR="007E2157" w:rsidRPr="007E2157" w:rsidRDefault="007E2157" w:rsidP="007E2157">
      <w:pPr>
        <w:rPr>
          <w:lang w:val="fr-FR"/>
        </w:rPr>
      </w:pPr>
    </w:p>
    <w:p w:rsidR="007E2157" w:rsidRDefault="007E2157" w:rsidP="007E2157">
      <w:pPr>
        <w:pStyle w:val="Titre1"/>
        <w:rPr>
          <w:noProof/>
          <w:lang w:val="fr-FR"/>
        </w:rPr>
      </w:pPr>
      <w:r w:rsidRPr="007E2157">
        <w:rPr>
          <w:noProof/>
          <w:lang w:val="fr-FR"/>
        </w:rPr>
        <w:t>Simulation d’une partie</w:t>
      </w:r>
    </w:p>
    <w:p w:rsidR="007D7D20" w:rsidRDefault="007D7D20" w:rsidP="007D7D20">
      <w:pPr>
        <w:rPr>
          <w:lang w:val="fr-FR"/>
        </w:rPr>
      </w:pPr>
      <w:r>
        <w:rPr>
          <w:lang w:val="fr-FR"/>
        </w:rPr>
        <w:t>Partie tricky</w:t>
      </w:r>
    </w:p>
    <w:p w:rsidR="007D7D20" w:rsidRDefault="007D7D20" w:rsidP="007D7D20">
      <w:pPr>
        <w:rPr>
          <w:lang w:val="fr-FR"/>
        </w:rPr>
      </w:pPr>
      <w:r>
        <w:rPr>
          <w:lang w:val="fr-FR"/>
        </w:rPr>
        <w:t>Champ select comme en jeu réél avec picks et bans, switchs etc… Ensuite on choisit comment chaque joueur va jouer son perso (Ad ap tank etc..)</w:t>
      </w:r>
    </w:p>
    <w:p w:rsidR="007D7D20" w:rsidRDefault="007D7D20" w:rsidP="007D7D20">
      <w:pPr>
        <w:rPr>
          <w:lang w:val="fr-FR"/>
        </w:rPr>
      </w:pPr>
      <w:r>
        <w:rPr>
          <w:lang w:val="fr-FR"/>
        </w:rPr>
        <w:t>Ensuite image de la map avec les champions dessus qui font semblant de bouger. Un timer en haut qui avance à vitesse plutôt réduite et ensuite plein de boutons liés à chaque joueur. Ensuite soit sur action utilisateur (du genre support roam mid ou mid roam bot suivi d’un calcul énorme sur es</w:t>
      </w:r>
      <w:r w:rsidR="00C63B0B">
        <w:rPr>
          <w:lang w:val="fr-FR"/>
        </w:rPr>
        <w:t xml:space="preserve">t ce que ça fait un kill ou pas) soit sur action random (du genre un toplaner a 50 De plus de laning sur son opponent et paf il chope un kill) des </w:t>
      </w:r>
      <w:r>
        <w:rPr>
          <w:lang w:val="fr-FR"/>
        </w:rPr>
        <w:t xml:space="preserve"> </w:t>
      </w:r>
    </w:p>
    <w:p w:rsidR="007D7D20" w:rsidRDefault="007D7D20" w:rsidP="007D7D20">
      <w:pPr>
        <w:rPr>
          <w:lang w:val="fr-FR"/>
        </w:rPr>
      </w:pPr>
      <w:r>
        <w:rPr>
          <w:lang w:val="fr-FR"/>
        </w:rPr>
        <w:t>Au fur et à mesure de la game</w:t>
      </w:r>
      <w:r w:rsidR="00C63B0B">
        <w:rPr>
          <w:lang w:val="fr-FR"/>
        </w:rPr>
        <w:t xml:space="preserve"> on génère de la thune aux joueurs en fonction de leur stat de farming et des actions qui se sont passés (Kills ? Tourelles ? si on les a envoyé farmer ou spitpush une lane). On fait apparaitre en base de l’écran les stats des joueurs (KDA) et leur stuff (généré bêtement avec des screenshots évolutifs de stuff pour chaque type de champion (Tank, adc etc..))</w:t>
      </w:r>
    </w:p>
    <w:p w:rsidR="007D7D20" w:rsidRDefault="007D7D20" w:rsidP="007D7D20">
      <w:pPr>
        <w:pStyle w:val="Titre1"/>
        <w:rPr>
          <w:noProof/>
          <w:lang w:val="fr-FR"/>
        </w:rPr>
      </w:pPr>
      <w:r>
        <w:rPr>
          <w:noProof/>
          <w:lang w:val="fr-FR"/>
        </w:rPr>
        <w:t>Idées en vrac</w:t>
      </w:r>
    </w:p>
    <w:p w:rsidR="007E2157" w:rsidRPr="007E2157" w:rsidRDefault="007E2157" w:rsidP="007E2157">
      <w:pPr>
        <w:rPr>
          <w:lang w:val="fr-FR"/>
        </w:rPr>
      </w:pPr>
    </w:p>
    <w:p w:rsidR="007E2157" w:rsidRDefault="007D7D20" w:rsidP="007E2157">
      <w:pPr>
        <w:rPr>
          <w:lang w:val="fr-FR"/>
        </w:rPr>
      </w:pPr>
      <w:r>
        <w:rPr>
          <w:lang w:val="fr-FR"/>
        </w:rPr>
        <w:t>Pouvoir practice des champions en scrims pour faire la surprise en compét</w:t>
      </w:r>
    </w:p>
    <w:p w:rsidR="007D7D20" w:rsidRDefault="007D7D20" w:rsidP="007E2157">
      <w:pPr>
        <w:rPr>
          <w:lang w:val="fr-FR"/>
        </w:rPr>
      </w:pPr>
      <w:r>
        <w:rPr>
          <w:lang w:val="fr-FR"/>
        </w:rPr>
        <w:t>Pour l’instant un jeu solo mais peut évoluer.</w:t>
      </w:r>
    </w:p>
    <w:p w:rsidR="007D7D20" w:rsidRDefault="007D7D20" w:rsidP="007E2157">
      <w:pPr>
        <w:rPr>
          <w:lang w:val="fr-FR"/>
        </w:rPr>
      </w:pPr>
      <w:r>
        <w:rPr>
          <w:lang w:val="fr-FR"/>
        </w:rPr>
        <w:t>Création de nouveaux champions en plus des patchs + grosse modif de saison ?</w:t>
      </w:r>
    </w:p>
    <w:p w:rsidR="00C63B0B" w:rsidRDefault="00C63B0B" w:rsidP="007E2157">
      <w:pPr>
        <w:rPr>
          <w:lang w:val="fr-FR"/>
        </w:rPr>
      </w:pPr>
      <w:r>
        <w:rPr>
          <w:lang w:val="fr-FR"/>
        </w:rPr>
        <w:t>Gestion des sorts d’invocateur ?</w:t>
      </w:r>
    </w:p>
    <w:p w:rsidR="007D7D20" w:rsidRPr="007E2157" w:rsidRDefault="007D7D20" w:rsidP="007E2157">
      <w:pPr>
        <w:rPr>
          <w:lang w:val="fr-FR"/>
        </w:rPr>
      </w:pPr>
    </w:p>
    <w:p w:rsidR="007E2157" w:rsidRDefault="007E2157">
      <w:pPr>
        <w:rPr>
          <w:noProof/>
          <w:lang w:val="fr-FR"/>
        </w:rPr>
      </w:pPr>
    </w:p>
    <w:p w:rsidR="007E2157" w:rsidRDefault="007E2157">
      <w:pPr>
        <w:rPr>
          <w:noProof/>
          <w:lang w:val="fr-FR"/>
        </w:rPr>
      </w:pPr>
    </w:p>
    <w:p w:rsidR="007E2157" w:rsidRDefault="007E2157">
      <w:pPr>
        <w:rPr>
          <w:noProof/>
          <w:lang w:val="fr-FR"/>
        </w:rPr>
      </w:pPr>
    </w:p>
    <w:p w:rsidR="007E2157" w:rsidRPr="0024798B" w:rsidRDefault="007E2157">
      <w:pPr>
        <w:rPr>
          <w:noProof/>
          <w:lang w:val="fr-FR"/>
        </w:rPr>
      </w:pPr>
    </w:p>
    <w:sectPr w:rsidR="007E2157" w:rsidRPr="002479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73CDC"/>
    <w:multiLevelType w:val="hybridMultilevel"/>
    <w:tmpl w:val="0B841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134F52"/>
    <w:multiLevelType w:val="hybridMultilevel"/>
    <w:tmpl w:val="67C67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5DD624F"/>
    <w:multiLevelType w:val="hybridMultilevel"/>
    <w:tmpl w:val="9C389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F121A4"/>
    <w:multiLevelType w:val="hybridMultilevel"/>
    <w:tmpl w:val="B404A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8B"/>
    <w:rsid w:val="0024798B"/>
    <w:rsid w:val="007A21D7"/>
    <w:rsid w:val="007D7D20"/>
    <w:rsid w:val="007E2157"/>
    <w:rsid w:val="00A6208B"/>
    <w:rsid w:val="00AC3B1C"/>
    <w:rsid w:val="00AC6427"/>
    <w:rsid w:val="00C63B0B"/>
    <w:rsid w:val="00D909BB"/>
    <w:rsid w:val="00EF7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022BD-FB2C-4393-BDF5-C288324B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itre2">
    <w:name w:val="heading 2"/>
    <w:basedOn w:val="Normal"/>
    <w:next w:val="Normal"/>
    <w:link w:val="Titre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Pr>
      <w:rFonts w:asciiTheme="majorHAnsi" w:eastAsiaTheme="majorEastAsia" w:hAnsiTheme="majorHAnsi" w:cstheme="majorBidi"/>
      <w:color w:val="B01513" w:themeColor="accent1"/>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olor w:val="B01513" w:themeColor="accent1"/>
      <w:kern w:val="28"/>
      <w:sz w:val="72"/>
      <w:szCs w:val="72"/>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Fran&#231;ois\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7F6BE17-5E8D-40CA-AF99-506A6DEB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72</TotalTime>
  <Pages>3</Pages>
  <Words>513</Words>
  <Characters>2825</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Jean-François Aubry</dc:creator>
  <cp:keywords/>
  <cp:lastModifiedBy>Jean-François Aubry</cp:lastModifiedBy>
  <cp:revision>3</cp:revision>
  <dcterms:created xsi:type="dcterms:W3CDTF">2014-12-14T17:12:00Z</dcterms:created>
  <dcterms:modified xsi:type="dcterms:W3CDTF">2014-12-14T20:09:00Z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